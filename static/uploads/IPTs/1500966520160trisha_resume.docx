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DA4E640CA3464B47AFBFBCE168675AB7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023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391"/>
            <w:gridCol w:w="7952"/>
          </w:tblGrid>
          <w:tr w:rsidR="003C3534" w14:paraId="4B847B29" w14:textId="77777777" w:rsidTr="00740972">
            <w:trPr>
              <w:trHeight w:val="546"/>
              <w:jc w:val="center"/>
            </w:trPr>
            <w:tc>
              <w:tcPr>
                <w:tcW w:w="2391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7BE68A00" w14:textId="77777777" w:rsidR="003C3534" w:rsidRDefault="003C3534">
                <w:pPr>
                  <w:pStyle w:val="PersonalName"/>
                  <w:spacing w:line="240" w:lineRule="auto"/>
                </w:pPr>
              </w:p>
            </w:tc>
            <w:tc>
              <w:tcPr>
                <w:tcW w:w="7952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56490CFF" w14:textId="2CF1A1A1" w:rsidR="003C3534" w:rsidRDefault="005E73B8" w:rsidP="00740972">
                <w:pPr>
                  <w:pStyle w:val="PersonalName"/>
                  <w:spacing w:line="240" w:lineRule="auto"/>
                </w:pPr>
                <w:sdt>
                  <w:sdtPr>
                    <w:id w:val="169066309"/>
                    <w:placeholder>
                      <w:docPart w:val="529351C4B09647DB9016E1F49BDEB0E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40972">
                      <w:rPr>
                        <w:lang w:val="en-PH"/>
                      </w:rPr>
                      <w:t>Ma. Trisha Nicole</w:t>
                    </w:r>
                    <w:r w:rsidR="0073265D">
                      <w:rPr>
                        <w:lang w:val="en-PH"/>
                      </w:rPr>
                      <w:t xml:space="preserve"> B. Butas</w:t>
                    </w:r>
                  </w:sdtContent>
                </w:sdt>
              </w:p>
            </w:tc>
          </w:tr>
          <w:tr w:rsidR="003C3534" w14:paraId="6B7E11B9" w14:textId="77777777" w:rsidTr="00740972">
            <w:trPr>
              <w:trHeight w:val="121"/>
              <w:jc w:val="center"/>
            </w:trPr>
            <w:tc>
              <w:tcPr>
                <w:tcW w:w="2391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393094403"/>
                  <w:placeholder>
                    <w:docPart w:val="B3737E6A1B4B42639BDE3D8664A426B2"/>
                  </w:placeholder>
                  <w:date w:fullDate="2017-01-1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475BCA5" w14:textId="46475B8D" w:rsidR="003C3534" w:rsidRDefault="00740972" w:rsidP="0073265D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t>1/19/2017</w:t>
                    </w:r>
                  </w:p>
                </w:sdtContent>
              </w:sdt>
            </w:tc>
            <w:tc>
              <w:tcPr>
                <w:tcW w:w="7952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23D2DD3C" w14:textId="77777777" w:rsidR="003C3534" w:rsidRDefault="003C3534">
                <w:pPr>
                  <w:spacing w:after="0"/>
                </w:pPr>
              </w:p>
            </w:tc>
          </w:tr>
          <w:tr w:rsidR="003C3534" w14:paraId="168D883C" w14:textId="77777777" w:rsidTr="00740972">
            <w:trPr>
              <w:trHeight w:val="216"/>
              <w:jc w:val="center"/>
            </w:trPr>
            <w:tc>
              <w:tcPr>
                <w:tcW w:w="239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5E7AD89F" w14:textId="77777777" w:rsidR="003C3534" w:rsidRDefault="003C3534">
                <w:pPr>
                  <w:spacing w:after="0"/>
                  <w:jc w:val="center"/>
                </w:pPr>
              </w:p>
            </w:tc>
            <w:tc>
              <w:tcPr>
                <w:tcW w:w="795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14:paraId="29D533B0" w14:textId="2CD3147D" w:rsidR="003C3534" w:rsidRDefault="00E970F0">
                <w:pPr>
                  <w:pStyle w:val="SenderAddress"/>
                </w:pPr>
                <w:r w:rsidRPr="00E970F0">
                  <w:t>Room 9J-1036J V. Rama Ave., Guadalupe, Cebu City </w:t>
                </w:r>
                <w:r w:rsidRPr="00E970F0">
                  <w:br/>
                  <w:t>Cebu City Cebu 6000</w:t>
                </w:r>
                <w:r w:rsidR="00E87872">
                  <w:br/>
                </w:r>
                <w:r w:rsidR="0073265D">
                  <w:t>092</w:t>
                </w:r>
                <w:r>
                  <w:t>66544141</w:t>
                </w:r>
                <w:r w:rsidR="00E87872">
                  <w:br/>
                </w:r>
                <w:r>
                  <w:t>m.trisha.n.b</w:t>
                </w:r>
                <w:r w:rsidR="0073265D">
                  <w:t>@gmail.com</w:t>
                </w:r>
              </w:p>
              <w:p w14:paraId="732CBE4D" w14:textId="77777777" w:rsidR="003C3534" w:rsidRDefault="003C3534" w:rsidP="0073265D">
                <w:pPr>
                  <w:pStyle w:val="SenderAddress"/>
                </w:pPr>
              </w:p>
            </w:tc>
          </w:tr>
        </w:tbl>
        <w:p w14:paraId="4EB02DCD" w14:textId="77777777" w:rsidR="003C3534" w:rsidRDefault="005E73B8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12"/>
        <w:gridCol w:w="7883"/>
      </w:tblGrid>
      <w:tr w:rsidR="003C3534" w14:paraId="3324E309" w14:textId="77777777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DA00AA" w14:textId="77777777" w:rsidR="003C3534" w:rsidRDefault="003C3534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5868E0" w14:textId="77777777" w:rsidR="003C3534" w:rsidRDefault="00E87872">
            <w:pPr>
              <w:pStyle w:val="Section"/>
              <w:spacing w:after="0"/>
            </w:pPr>
            <w:r>
              <w:t>Objectives</w:t>
            </w:r>
          </w:p>
          <w:p w14:paraId="17BC4187" w14:textId="77777777" w:rsidR="003C3534" w:rsidRDefault="003C3534">
            <w:pPr>
              <w:spacing w:after="0" w:line="240" w:lineRule="auto"/>
            </w:pPr>
          </w:p>
          <w:p w14:paraId="2C2A9DF4" w14:textId="7F6E5F06" w:rsidR="0073265D" w:rsidRDefault="00E970F0">
            <w:pPr>
              <w:spacing w:after="0" w:line="240" w:lineRule="auto"/>
            </w:pPr>
            <w:r>
              <w:t xml:space="preserve">To seek a position as a Software Development intern in </w:t>
            </w:r>
            <w:proofErr w:type="spellStart"/>
            <w:r>
              <w:t>Azeus</w:t>
            </w:r>
            <w:proofErr w:type="spellEnd"/>
            <w:r>
              <w:t xml:space="preserve"> Systems Philippines</w:t>
            </w:r>
          </w:p>
          <w:p w14:paraId="4840554D" w14:textId="59721A6F" w:rsidR="00740972" w:rsidRDefault="00740972">
            <w:pPr>
              <w:spacing w:after="0" w:line="240" w:lineRule="auto"/>
            </w:pPr>
            <w:r>
              <w:t xml:space="preserve">To expand my knowledge and improve my skills where it is necessary  </w:t>
            </w:r>
          </w:p>
          <w:p w14:paraId="79FA5F2C" w14:textId="77777777" w:rsidR="003C3534" w:rsidRDefault="00E87872">
            <w:pPr>
              <w:pStyle w:val="Section"/>
              <w:spacing w:after="0"/>
            </w:pPr>
            <w:r>
              <w:t>Education</w:t>
            </w:r>
          </w:p>
          <w:p w14:paraId="15220A68" w14:textId="22279B5C" w:rsidR="0073265D" w:rsidRDefault="0073265D">
            <w:pPr>
              <w:pStyle w:val="Subsection"/>
              <w:spacing w:after="0" w:line="240" w:lineRule="auto"/>
            </w:pPr>
          </w:p>
          <w:p w14:paraId="647FCC7F" w14:textId="31B64CF2" w:rsidR="004C773C" w:rsidRDefault="004C773C">
            <w:pPr>
              <w:pStyle w:val="Subsection"/>
              <w:spacing w:after="0" w:line="240" w:lineRule="auto"/>
            </w:pPr>
            <w:r>
              <w:t>UNIVERSITY OF THE PHILIPPINES, CEBU</w:t>
            </w:r>
          </w:p>
          <w:p w14:paraId="269F8A93" w14:textId="51968A10" w:rsidR="004C773C" w:rsidRDefault="004C773C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3</w:t>
            </w:r>
            <w:r w:rsidRPr="004C773C">
              <w:rPr>
                <w:vertAlign w:val="superscript"/>
              </w:rPr>
              <w:t>rd</w:t>
            </w:r>
            <w:r>
              <w:t xml:space="preserve"> Year Bachelor of Science in Computer Science</w:t>
            </w:r>
          </w:p>
          <w:p w14:paraId="19258003" w14:textId="4506C0A7" w:rsidR="0073265D" w:rsidRDefault="004C773C" w:rsidP="00740972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Started: August 2014</w:t>
            </w:r>
          </w:p>
          <w:p w14:paraId="253A1D23" w14:textId="77777777" w:rsidR="0073265D" w:rsidRDefault="00E87872">
            <w:pPr>
              <w:pStyle w:val="Section"/>
              <w:spacing w:after="0"/>
            </w:pPr>
            <w:r>
              <w:t>skills</w:t>
            </w:r>
          </w:p>
          <w:p w14:paraId="417C7F76" w14:textId="77777777" w:rsidR="003C3534" w:rsidRDefault="0073265D" w:rsidP="0073265D">
            <w:pPr>
              <w:pStyle w:val="ListBullet"/>
              <w:spacing w:after="0" w:line="240" w:lineRule="auto"/>
            </w:pPr>
            <w:r>
              <w:t>Communication Skills; fluent in English and Tagalog</w:t>
            </w:r>
          </w:p>
          <w:p w14:paraId="6032B119" w14:textId="77777777" w:rsidR="0073265D" w:rsidRDefault="0073265D">
            <w:pPr>
              <w:pStyle w:val="ListBullet"/>
              <w:spacing w:after="0" w:line="240" w:lineRule="auto"/>
            </w:pPr>
            <w:r>
              <w:t>Interpersonal Skills</w:t>
            </w:r>
          </w:p>
          <w:p w14:paraId="13C1071E" w14:textId="4091B8E2" w:rsidR="0073265D" w:rsidRDefault="0073265D">
            <w:pPr>
              <w:pStyle w:val="ListBullet"/>
              <w:spacing w:after="0" w:line="240" w:lineRule="auto"/>
            </w:pPr>
            <w:r>
              <w:t xml:space="preserve">Problem Solving </w:t>
            </w:r>
            <w:r w:rsidR="004C773C">
              <w:t>Skills</w:t>
            </w:r>
          </w:p>
          <w:p w14:paraId="6F3AC71D" w14:textId="4EAAB6E7" w:rsidR="0073265D" w:rsidRDefault="004C773C">
            <w:pPr>
              <w:pStyle w:val="ListBullet"/>
              <w:spacing w:after="0" w:line="240" w:lineRule="auto"/>
            </w:pPr>
            <w:r>
              <w:t>Result Driven</w:t>
            </w:r>
          </w:p>
          <w:p w14:paraId="3CF58CBC" w14:textId="2C47D5FA" w:rsidR="003C3534" w:rsidRDefault="00740972" w:rsidP="00740972">
            <w:pPr>
              <w:pStyle w:val="ListBullet"/>
              <w:spacing w:after="0" w:line="240" w:lineRule="auto"/>
            </w:pPr>
            <w:r>
              <w:t>Fast Learner</w:t>
            </w:r>
          </w:p>
        </w:tc>
      </w:tr>
      <w:tr w:rsidR="0073265D" w14:paraId="02134A25" w14:textId="77777777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838137" w14:textId="77777777" w:rsidR="0073265D" w:rsidRDefault="0073265D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  <w:p w14:paraId="2926A8D6" w14:textId="0BD5B4BE" w:rsidR="00E87872" w:rsidRDefault="00E87872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E9A570" w14:textId="0A38806E" w:rsidR="00740972" w:rsidRDefault="00740972" w:rsidP="00740972">
            <w:pPr>
              <w:pStyle w:val="Section"/>
              <w:spacing w:after="0"/>
            </w:pPr>
            <w:r>
              <w:t>LANGUAGES</w:t>
            </w:r>
          </w:p>
          <w:p w14:paraId="221A61AD" w14:textId="57A3F7BD" w:rsidR="00740972" w:rsidRDefault="00740972" w:rsidP="00740972">
            <w:pPr>
              <w:pStyle w:val="ListBullet"/>
              <w:spacing w:after="0" w:line="240" w:lineRule="auto"/>
            </w:pPr>
            <w:r>
              <w:t>C</w:t>
            </w:r>
          </w:p>
          <w:p w14:paraId="4863FCDB" w14:textId="238CF9A9" w:rsidR="00740972" w:rsidRDefault="00740972" w:rsidP="00740972">
            <w:pPr>
              <w:pStyle w:val="ListBullet"/>
              <w:spacing w:after="0" w:line="240" w:lineRule="auto"/>
            </w:pPr>
            <w:r>
              <w:t>C++</w:t>
            </w:r>
          </w:p>
          <w:p w14:paraId="57884D0D" w14:textId="22E14910" w:rsidR="00740972" w:rsidRDefault="00740972" w:rsidP="00740972">
            <w:pPr>
              <w:pStyle w:val="ListBullet"/>
              <w:spacing w:after="0" w:line="240" w:lineRule="auto"/>
            </w:pPr>
            <w:r>
              <w:t>Java</w:t>
            </w:r>
            <w:bookmarkStart w:id="0" w:name="_GoBack"/>
            <w:bookmarkEnd w:id="0"/>
          </w:p>
          <w:p w14:paraId="37BCBB83" w14:textId="7A4E71AA" w:rsidR="00740972" w:rsidRDefault="00740972" w:rsidP="00740972">
            <w:pPr>
              <w:pStyle w:val="ListBullet"/>
              <w:spacing w:after="0" w:line="240" w:lineRule="auto"/>
            </w:pPr>
            <w:proofErr w:type="spellStart"/>
            <w:r>
              <w:t>Javascript</w:t>
            </w:r>
            <w:proofErr w:type="spellEnd"/>
          </w:p>
          <w:p w14:paraId="2E6B8CCE" w14:textId="0F9A8B6A" w:rsidR="00740972" w:rsidRDefault="00740972" w:rsidP="00740972">
            <w:pPr>
              <w:pStyle w:val="ListBullet"/>
              <w:spacing w:after="0" w:line="240" w:lineRule="auto"/>
            </w:pPr>
            <w:r>
              <w:t>CSS/HTML</w:t>
            </w:r>
          </w:p>
          <w:p w14:paraId="36E329AA" w14:textId="0F016AE6" w:rsidR="00740972" w:rsidRDefault="00740972" w:rsidP="00740972">
            <w:pPr>
              <w:pStyle w:val="ListBullet"/>
              <w:spacing w:after="0" w:line="240" w:lineRule="auto"/>
            </w:pPr>
            <w:r>
              <w:t>Assembly Language</w:t>
            </w:r>
          </w:p>
          <w:p w14:paraId="446EADA1" w14:textId="1423B42E" w:rsidR="00740972" w:rsidRDefault="00740972" w:rsidP="00740972">
            <w:pPr>
              <w:pStyle w:val="ListBullet"/>
              <w:spacing w:after="0" w:line="240" w:lineRule="auto"/>
            </w:pPr>
            <w:r>
              <w:t>PostgreSQL</w:t>
            </w:r>
          </w:p>
          <w:p w14:paraId="326C5C07" w14:textId="6921FAEB" w:rsidR="0073265D" w:rsidRPr="0073265D" w:rsidRDefault="0073265D" w:rsidP="00740972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14:paraId="39AF15D9" w14:textId="1A95BD10" w:rsidR="006D29D1" w:rsidRDefault="006D29D1"/>
    <w:p w14:paraId="7D82BD31" w14:textId="77777777" w:rsidR="00740972" w:rsidRDefault="00740972"/>
    <w:p w14:paraId="7CDB6E74" w14:textId="71C480FF" w:rsidR="006D29D1" w:rsidRDefault="006D29D1">
      <w:r>
        <w:tab/>
      </w:r>
      <w:r>
        <w:tab/>
      </w:r>
      <w:r>
        <w:tab/>
        <w:t>I hereby certify that all details and information stated</w:t>
      </w:r>
      <w:r w:rsidR="00740972">
        <w:t xml:space="preserve"> above are all true and correct.</w:t>
      </w:r>
    </w:p>
    <w:p w14:paraId="09295127" w14:textId="77777777" w:rsidR="006D29D1" w:rsidRDefault="006D29D1"/>
    <w:p w14:paraId="111B0622" w14:textId="2536CC11" w:rsidR="006D29D1" w:rsidRPr="006D29D1" w:rsidRDefault="00740972" w:rsidP="00740972">
      <w:pPr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>MA. TRISHA NICOLE</w:t>
      </w:r>
      <w:r w:rsidR="006D29D1">
        <w:rPr>
          <w:b/>
        </w:rPr>
        <w:t xml:space="preserve"> B. BUTAS</w:t>
      </w:r>
    </w:p>
    <w:sectPr w:rsidR="006D29D1" w:rsidRPr="006D29D1">
      <w:headerReference w:type="default" r:id="rId9"/>
      <w:footerReference w:type="defaul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CDAD0" w14:textId="77777777" w:rsidR="005E73B8" w:rsidRDefault="005E73B8">
      <w:pPr>
        <w:spacing w:after="0" w:line="240" w:lineRule="auto"/>
      </w:pPr>
      <w:r>
        <w:separator/>
      </w:r>
    </w:p>
  </w:endnote>
  <w:endnote w:type="continuationSeparator" w:id="0">
    <w:p w14:paraId="0532C1C9" w14:textId="77777777" w:rsidR="005E73B8" w:rsidRDefault="005E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2D231" w14:textId="77777777" w:rsidR="003C3534" w:rsidRDefault="003C3534"/>
  <w:p w14:paraId="2E1668E9" w14:textId="140BD6A9" w:rsidR="003C3534" w:rsidRDefault="00E87872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40972" w:rsidRPr="00740972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66869" w14:textId="77777777" w:rsidR="005E73B8" w:rsidRDefault="005E73B8">
      <w:pPr>
        <w:spacing w:after="0" w:line="240" w:lineRule="auto"/>
      </w:pPr>
      <w:r>
        <w:separator/>
      </w:r>
    </w:p>
  </w:footnote>
  <w:footnote w:type="continuationSeparator" w:id="0">
    <w:p w14:paraId="26D06CB4" w14:textId="77777777" w:rsidR="005E73B8" w:rsidRDefault="005E7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Auth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45D03C16" w14:textId="3FC8B3BE" w:rsidR="003C3534" w:rsidRDefault="00740972">
        <w:pPr>
          <w:pStyle w:val="HeaderOdd"/>
        </w:pPr>
        <w:r>
          <w:rPr>
            <w:lang w:val="en-PH"/>
          </w:rPr>
          <w:t>Ma. Trisha Nicole B. Butas</w:t>
        </w:r>
      </w:p>
    </w:sdtContent>
  </w:sdt>
  <w:p w14:paraId="609DF068" w14:textId="77777777" w:rsidR="003C3534" w:rsidRDefault="003C35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5280FF5"/>
    <w:multiLevelType w:val="hybridMultilevel"/>
    <w:tmpl w:val="1B3E77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0777F24"/>
    <w:multiLevelType w:val="hybridMultilevel"/>
    <w:tmpl w:val="1B3E77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B75DBD"/>
    <w:multiLevelType w:val="hybridMultilevel"/>
    <w:tmpl w:val="DACA03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9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6"/>
  </w:num>
  <w:num w:numId="20">
    <w:abstractNumId w:val="9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9"/>
  </w:num>
  <w:num w:numId="28">
    <w:abstractNumId w:val="8"/>
  </w:num>
  <w:num w:numId="29">
    <w:abstractNumId w:val="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5D"/>
    <w:rsid w:val="003C3534"/>
    <w:rsid w:val="004C773C"/>
    <w:rsid w:val="005C7E75"/>
    <w:rsid w:val="005E73B8"/>
    <w:rsid w:val="006B4C87"/>
    <w:rsid w:val="006D29D1"/>
    <w:rsid w:val="0073265D"/>
    <w:rsid w:val="00740972"/>
    <w:rsid w:val="009E7B33"/>
    <w:rsid w:val="00E87872"/>
    <w:rsid w:val="00E970F0"/>
    <w:rsid w:val="00F2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BE956"/>
  <w15:docId w15:val="{AD942AE1-6DF9-4B3D-89C2-B7172F3D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1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SHA%20NICOLE\AppData\Roaming\Microsoft\Templates\Photo%20resume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4E640CA3464B47AFBFBCE168675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B31F-5B1A-437A-96B4-D23BD4414C16}"/>
      </w:docPartPr>
      <w:docPartBody>
        <w:p w:rsidR="000057AD" w:rsidRDefault="00E92724">
          <w:pPr>
            <w:pStyle w:val="DA4E640CA3464B47AFBFBCE168675AB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29351C4B09647DB9016E1F49BDEB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E13AA-B295-45CE-9AF5-7912006C943A}"/>
      </w:docPartPr>
      <w:docPartBody>
        <w:p w:rsidR="000057AD" w:rsidRDefault="00E92724">
          <w:pPr>
            <w:pStyle w:val="529351C4B09647DB9016E1F49BDEB0E2"/>
          </w:pPr>
          <w:r>
            <w:t>[Type your name]</w:t>
          </w:r>
        </w:p>
      </w:docPartBody>
    </w:docPart>
    <w:docPart>
      <w:docPartPr>
        <w:name w:val="B3737E6A1B4B42639BDE3D8664A4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05691-6765-4C5B-A5F7-36BA67A8EA9F}"/>
      </w:docPartPr>
      <w:docPartBody>
        <w:p w:rsidR="000057AD" w:rsidRDefault="00E92724">
          <w:pPr>
            <w:pStyle w:val="B3737E6A1B4B42639BDE3D8664A426B2"/>
          </w:pPr>
          <w:r>
            <w:t>[Select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24"/>
    <w:rsid w:val="000057AD"/>
    <w:rsid w:val="00405F8C"/>
    <w:rsid w:val="00E92724"/>
    <w:rsid w:val="00FA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DA4E640CA3464B47AFBFBCE168675AB7">
    <w:name w:val="DA4E640CA3464B47AFBFBCE168675AB7"/>
  </w:style>
  <w:style w:type="paragraph" w:customStyle="1" w:styleId="529351C4B09647DB9016E1F49BDEB0E2">
    <w:name w:val="529351C4B09647DB9016E1F49BDEB0E2"/>
  </w:style>
  <w:style w:type="paragraph" w:customStyle="1" w:styleId="B3737E6A1B4B42639BDE3D8664A426B2">
    <w:name w:val="B3737E6A1B4B42639BDE3D8664A426B2"/>
  </w:style>
  <w:style w:type="paragraph" w:customStyle="1" w:styleId="4A0D1713F6704D39AA1267DD68D70F84">
    <w:name w:val="4A0D1713F6704D39AA1267DD68D70F84"/>
  </w:style>
  <w:style w:type="paragraph" w:customStyle="1" w:styleId="EA0D3962D1E0445DA9475816CC7B8841">
    <w:name w:val="EA0D3962D1E0445DA9475816CC7B8841"/>
  </w:style>
  <w:style w:type="paragraph" w:customStyle="1" w:styleId="ECB23CB52490488F9BD96A422EE575EB">
    <w:name w:val="ECB23CB52490488F9BD96A422EE575EB"/>
  </w:style>
  <w:style w:type="paragraph" w:customStyle="1" w:styleId="BDE85DA544DD41E786B24D18FEFE0D3B">
    <w:name w:val="BDE85DA544DD41E786B24D18FEFE0D3B"/>
  </w:style>
  <w:style w:type="paragraph" w:customStyle="1" w:styleId="2162062C1C2540CB8F20DA119E0E21A3">
    <w:name w:val="2162062C1C2540CB8F20DA119E0E21A3"/>
  </w:style>
  <w:style w:type="paragraph" w:customStyle="1" w:styleId="6AB446024EB6476FA05ABD0888CD582D">
    <w:name w:val="6AB446024EB6476FA05ABD0888CD582D"/>
  </w:style>
  <w:style w:type="paragraph" w:customStyle="1" w:styleId="DF41F8412A0C41CAA6ECC379BED91036">
    <w:name w:val="DF41F8412A0C41CAA6ECC379BED91036"/>
  </w:style>
  <w:style w:type="paragraph" w:customStyle="1" w:styleId="886952153E674866917114DE479BBB46">
    <w:name w:val="886952153E674866917114DE479BBB46"/>
  </w:style>
  <w:style w:type="paragraph" w:customStyle="1" w:styleId="231EC2F4C72A4037A27E2BE2297BC2B2">
    <w:name w:val="231EC2F4C72A4037A27E2BE2297BC2B2"/>
  </w:style>
  <w:style w:type="paragraph" w:customStyle="1" w:styleId="AD3A40D9AB0E4DBAA44E53CE08A7BBA4">
    <w:name w:val="AD3A40D9AB0E4DBAA44E53CE08A7BBA4"/>
  </w:style>
  <w:style w:type="paragraph" w:customStyle="1" w:styleId="6CAD7D391B8A47E1BD40EED705788E57">
    <w:name w:val="6CAD7D391B8A47E1BD40EED705788E57"/>
  </w:style>
  <w:style w:type="paragraph" w:customStyle="1" w:styleId="613B4BC3FABE41C6A1EAF93B913D6D1E">
    <w:name w:val="613B4BC3FABE41C6A1EAF93B913D6D1E"/>
  </w:style>
  <w:style w:type="paragraph" w:customStyle="1" w:styleId="FCE88FA1A1EA4843A45EDB3FFDD470E9">
    <w:name w:val="FCE88FA1A1EA4843A45EDB3FFDD470E9"/>
  </w:style>
  <w:style w:type="paragraph" w:customStyle="1" w:styleId="FB5D7AEEDD4147EC91D139820DD4E169">
    <w:name w:val="FB5D7AEEDD4147EC91D139820DD4E169"/>
  </w:style>
  <w:style w:type="paragraph" w:customStyle="1" w:styleId="C3849F2276FA44A786EA344869C4E415">
    <w:name w:val="C3849F2276FA44A786EA344869C4E415"/>
    <w:rsid w:val="00E92724"/>
  </w:style>
  <w:style w:type="paragraph" w:customStyle="1" w:styleId="76C89F439F1742BAB54545188F083FBA">
    <w:name w:val="76C89F439F1742BAB54545188F083FBA"/>
    <w:rsid w:val="00E927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 (Median theme)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Trisha Nicole B. Butas</dc:creator>
  <cp:keywords/>
  <cp:lastModifiedBy>Trisha Butas</cp:lastModifiedBy>
  <cp:revision>2</cp:revision>
  <dcterms:created xsi:type="dcterms:W3CDTF">2017-01-17T16:08:00Z</dcterms:created>
  <dcterms:modified xsi:type="dcterms:W3CDTF">2017-01-17T16:08:00Z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